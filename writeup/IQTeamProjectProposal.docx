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1ED5" w14:textId="051E8F45" w:rsidR="00EE4A2A" w:rsidRDefault="000E4993">
      <w:pPr>
        <w:rPr>
          <w:b/>
          <w:bCs/>
          <w:szCs w:val="22"/>
        </w:rPr>
      </w:pPr>
      <w:r>
        <w:rPr>
          <w:b/>
          <w:bCs/>
          <w:szCs w:val="22"/>
        </w:rPr>
        <w:t>Robustness and resilience of agricultural supply chains to infectious disease outbreaks</w:t>
      </w:r>
    </w:p>
    <w:p w14:paraId="557C9FFA" w14:textId="77777777" w:rsidR="00136667" w:rsidRDefault="00136667">
      <w:pPr>
        <w:rPr>
          <w:b/>
          <w:bCs/>
          <w:szCs w:val="22"/>
        </w:rPr>
      </w:pPr>
    </w:p>
    <w:p w14:paraId="3954A05B" w14:textId="4C785323" w:rsidR="00136667" w:rsidRDefault="00F60579" w:rsidP="00F60579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How long does it take to produce the good? </w:t>
      </w:r>
    </w:p>
    <w:p w14:paraId="6FA2BE1F" w14:textId="17D53EB2" w:rsidR="00F60579" w:rsidRDefault="00F60579" w:rsidP="00F60579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How long can the good be stored/how quickly does it need to be processed? </w:t>
      </w:r>
    </w:p>
    <w:p w14:paraId="38A59B4F" w14:textId="22201E17" w:rsidR="00F60579" w:rsidRDefault="00E5562A" w:rsidP="00F60579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How long can the good be stored on shelves? </w:t>
      </w:r>
    </w:p>
    <w:p w14:paraId="4FBBB2A2" w14:textId="77777777" w:rsidR="00D81931" w:rsidRDefault="00D81931" w:rsidP="00D81931">
      <w:pPr>
        <w:rPr>
          <w:szCs w:val="22"/>
        </w:rPr>
      </w:pPr>
    </w:p>
    <w:p w14:paraId="7E47A8FE" w14:textId="2DE38C66" w:rsidR="00D81931" w:rsidRDefault="0052188A" w:rsidP="00D81931">
      <w:pPr>
        <w:rPr>
          <w:szCs w:val="22"/>
        </w:rPr>
      </w:pPr>
      <w:r>
        <w:rPr>
          <w:szCs w:val="22"/>
        </w:rPr>
        <w:t xml:space="preserve">Where do our calories come from in the US? </w:t>
      </w:r>
    </w:p>
    <w:p w14:paraId="1808D071" w14:textId="63AD0318" w:rsidR="0052188A" w:rsidRPr="00D81931" w:rsidRDefault="0052188A" w:rsidP="00D81931">
      <w:pPr>
        <w:rPr>
          <w:szCs w:val="22"/>
        </w:rPr>
      </w:pPr>
      <w:r>
        <w:rPr>
          <w:szCs w:val="22"/>
        </w:rPr>
        <w:t xml:space="preserve">How are these goods distributed? (what’s the trophic network?) </w:t>
      </w:r>
    </w:p>
    <w:sectPr w:rsidR="0052188A" w:rsidRPr="00D81931" w:rsidSect="001C0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551E"/>
    <w:multiLevelType w:val="hybridMultilevel"/>
    <w:tmpl w:val="4E36EAB0"/>
    <w:lvl w:ilvl="0" w:tplc="623AE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711"/>
    <w:multiLevelType w:val="hybridMultilevel"/>
    <w:tmpl w:val="70444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562042">
    <w:abstractNumId w:val="1"/>
  </w:num>
  <w:num w:numId="2" w16cid:durableId="45240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37"/>
    <w:rsid w:val="000E4993"/>
    <w:rsid w:val="00136667"/>
    <w:rsid w:val="00152B34"/>
    <w:rsid w:val="001C0067"/>
    <w:rsid w:val="00361737"/>
    <w:rsid w:val="0052188A"/>
    <w:rsid w:val="006961DB"/>
    <w:rsid w:val="008060AC"/>
    <w:rsid w:val="009653CC"/>
    <w:rsid w:val="00A872F0"/>
    <w:rsid w:val="00AE7A67"/>
    <w:rsid w:val="00D81931"/>
    <w:rsid w:val="00E5562A"/>
    <w:rsid w:val="00EE4A2A"/>
    <w:rsid w:val="00F6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14B97"/>
  <w15:chartTrackingRefBased/>
  <w15:docId w15:val="{A29AFE64-5CF0-D746-86E4-04068095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DB"/>
    <w:pPr>
      <w:jc w:val="both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961DB"/>
    <w:pPr>
      <w:spacing w:after="200"/>
    </w:pPr>
    <w:rPr>
      <w:b/>
      <w:iCs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961DB"/>
    <w:rPr>
      <w:rFonts w:ascii="Courier New" w:hAnsi="Courier New"/>
      <w:color w:val="BFBFBF" w:themeColor="background1" w:themeShade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1DB"/>
    <w:rPr>
      <w:rFonts w:ascii="Helvetica" w:hAnsi="Helvetica"/>
      <w:sz w:val="22"/>
    </w:rPr>
  </w:style>
  <w:style w:type="paragraph" w:styleId="ListParagraph">
    <w:name w:val="List Paragraph"/>
    <w:basedOn w:val="Normal"/>
    <w:uiPriority w:val="34"/>
    <w:qFormat/>
    <w:rsid w:val="00F6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sslers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C9905-A6A0-4940-AB49-02296C1B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Kissler</dc:creator>
  <cp:keywords/>
  <dc:description/>
  <cp:lastModifiedBy>Stephen Kissler</cp:lastModifiedBy>
  <cp:revision>15</cp:revision>
  <dcterms:created xsi:type="dcterms:W3CDTF">2024-02-09T18:53:00Z</dcterms:created>
  <dcterms:modified xsi:type="dcterms:W3CDTF">2024-02-09T19:21:00Z</dcterms:modified>
</cp:coreProperties>
</file>